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02EE" w:rsidRDefault="00E83B66" w:rsidP="001B2B5A">
      <w:pPr>
        <w:tabs>
          <w:tab w:val="left" w:pos="3994"/>
        </w:tabs>
        <w:rPr>
          <w:rFonts w:ascii="Arial" w:hAnsi="Arial" w:cs="Arial"/>
          <w:b/>
          <w:sz w:val="20"/>
          <w:szCs w:val="20"/>
        </w:rPr>
      </w:pPr>
      <w:r>
        <w:rPr>
          <w:noProof/>
          <w:lang w:eastAsia="en-PH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4495800</wp:posOffset>
            </wp:positionH>
            <wp:positionV relativeFrom="paragraph">
              <wp:posOffset>-143510</wp:posOffset>
            </wp:positionV>
            <wp:extent cx="781685" cy="781685"/>
            <wp:effectExtent l="0" t="0" r="0" b="0"/>
            <wp:wrapNone/>
            <wp:docPr id="8" name="Picture 10" descr="psu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su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685" cy="78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margin">
                  <wp:posOffset>-323850</wp:posOffset>
                </wp:positionH>
                <wp:positionV relativeFrom="paragraph">
                  <wp:posOffset>0</wp:posOffset>
                </wp:positionV>
                <wp:extent cx="6600825" cy="562610"/>
                <wp:effectExtent l="0" t="0" r="0" b="0"/>
                <wp:wrapSquare wrapText="bothSides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00825" cy="562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83B66" w:rsidRDefault="00E83B66" w:rsidP="00E51F82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 xml:space="preserve">TRAINING AGREEMENT AND </w:t>
                            </w:r>
                          </w:p>
                          <w:p w:rsidR="00E83B66" w:rsidRDefault="00E83B66" w:rsidP="00E51F82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>LIABIL</w:t>
                            </w:r>
                            <w:r w:rsidR="00C157B3"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>I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 xml:space="preserve">TY WAIVER FORM </w:t>
                            </w:r>
                          </w:p>
                          <w:p w:rsidR="00D86F25" w:rsidRDefault="00463DEF" w:rsidP="00E51F82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>OVERTIME FORM</w:t>
                            </w:r>
                          </w:p>
                          <w:p w:rsidR="00E51F82" w:rsidRDefault="00E51F82" w:rsidP="00E51F8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  <w:r w:rsidRPr="00B652E4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PANGASINAN STATE UNIVERSITY</w:t>
                            </w:r>
                          </w:p>
                          <w:p w:rsidR="00E51F82" w:rsidRPr="001529F8" w:rsidRDefault="00E51F82" w:rsidP="00463DE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25.5pt;margin-top:0;width:519.75pt;height:44.3pt;z-index: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" filled="f" stroked="f" strokeweight=".5pt">
                <v:path arrowok="t"/>
                <v:textbox>
                  <w:txbxContent>
                    <w:p w:rsidR="00E83B66" w:rsidRDefault="00E83B66" w:rsidP="00E51F82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 xml:space="preserve">TRAINING AGREEMENT AND </w:t>
                      </w:r>
                    </w:p>
                    <w:p w:rsidR="00E83B66" w:rsidRDefault="00E83B66" w:rsidP="00E51F82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>LIABIL</w:t>
                      </w:r>
                      <w:r w:rsidR="00C157B3"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>I</w:t>
                      </w:r>
                      <w:r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 xml:space="preserve">TY WAIVER FORM </w:t>
                      </w:r>
                    </w:p>
                    <w:p w:rsidR="00D86F25" w:rsidRDefault="00463DEF" w:rsidP="00E51F82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>OVERTIME FORM</w:t>
                      </w:r>
                    </w:p>
                    <w:p w:rsidR="00E51F82" w:rsidRDefault="00E51F82" w:rsidP="00E51F82">
                      <w:pPr>
                        <w:jc w:val="center"/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  <w:r w:rsidRPr="00B652E4">
                        <w:rPr>
                          <w:rFonts w:ascii="Arial" w:hAnsi="Arial" w:cs="Arial"/>
                          <w:sz w:val="14"/>
                          <w:szCs w:val="14"/>
                        </w:rPr>
                        <w:t>PANGASINAN STATE UNIVERSITY</w:t>
                      </w:r>
                    </w:p>
                    <w:p w:rsidR="00E51F82" w:rsidRPr="001529F8" w:rsidRDefault="00E51F82" w:rsidP="00463DEF">
                      <w:pPr>
                        <w:jc w:val="center"/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F5C16" w:rsidRDefault="005F5C16" w:rsidP="001B2B5A">
      <w:pPr>
        <w:tabs>
          <w:tab w:val="left" w:pos="3994"/>
        </w:tabs>
        <w:rPr>
          <w:rFonts w:ascii="Arial" w:hAnsi="Arial" w:cs="Arial"/>
          <w:b/>
          <w:sz w:val="20"/>
          <w:szCs w:val="20"/>
        </w:rPr>
      </w:pPr>
    </w:p>
    <w:p w:rsidR="00D324F7" w:rsidRDefault="005F5C16" w:rsidP="005F5C16">
      <w:pPr>
        <w:tabs>
          <w:tab w:val="left" w:pos="3994"/>
        </w:tabs>
        <w:jc w:val="both"/>
        <w:rPr>
          <w:rFonts w:ascii="Arial" w:hAnsi="Arial" w:cs="Arial"/>
          <w:sz w:val="20"/>
          <w:szCs w:val="20"/>
        </w:rPr>
      </w:pPr>
      <w:r w:rsidRPr="005F5C16">
        <w:rPr>
          <w:rFonts w:ascii="Arial" w:hAnsi="Arial" w:cs="Arial"/>
          <w:sz w:val="20"/>
          <w:szCs w:val="20"/>
        </w:rPr>
        <w:t>I, _______________________</w:t>
      </w:r>
      <w:r w:rsidR="00F61235">
        <w:rPr>
          <w:rFonts w:ascii="Arial" w:hAnsi="Arial" w:cs="Arial"/>
          <w:sz w:val="20"/>
          <w:szCs w:val="20"/>
        </w:rPr>
        <w:t>__</w:t>
      </w:r>
      <w:r w:rsidRPr="005F5C16">
        <w:rPr>
          <w:rFonts w:ascii="Arial" w:hAnsi="Arial" w:cs="Arial"/>
          <w:sz w:val="20"/>
          <w:szCs w:val="20"/>
        </w:rPr>
        <w:t>_____, a student</w:t>
      </w:r>
      <w:r>
        <w:rPr>
          <w:rFonts w:ascii="Arial" w:hAnsi="Arial" w:cs="Arial"/>
          <w:sz w:val="20"/>
          <w:szCs w:val="20"/>
        </w:rPr>
        <w:t xml:space="preserve"> of </w:t>
      </w:r>
      <w:proofErr w:type="spellStart"/>
      <w:r>
        <w:rPr>
          <w:rFonts w:ascii="Arial" w:hAnsi="Arial" w:cs="Arial"/>
          <w:sz w:val="20"/>
          <w:szCs w:val="20"/>
        </w:rPr>
        <w:t>Pangasinan</w:t>
      </w:r>
      <w:proofErr w:type="spellEnd"/>
      <w:r>
        <w:rPr>
          <w:rFonts w:ascii="Arial" w:hAnsi="Arial" w:cs="Arial"/>
          <w:sz w:val="20"/>
          <w:szCs w:val="20"/>
        </w:rPr>
        <w:t xml:space="preserve"> State University, hereby voluntarily agree to undergo overtime training in my Internship Training at </w:t>
      </w:r>
      <w:r w:rsidRPr="005F5C16">
        <w:rPr>
          <w:rFonts w:ascii="Arial" w:hAnsi="Arial" w:cs="Arial"/>
          <w:sz w:val="20"/>
          <w:szCs w:val="20"/>
        </w:rPr>
        <w:t>____________________________</w:t>
      </w:r>
      <w:r>
        <w:rPr>
          <w:rFonts w:ascii="Arial" w:hAnsi="Arial" w:cs="Arial"/>
          <w:sz w:val="20"/>
          <w:szCs w:val="20"/>
        </w:rPr>
        <w:t xml:space="preserve"> under the following terms and conditions:</w:t>
      </w:r>
    </w:p>
    <w:p w:rsidR="005F5C16" w:rsidRDefault="005F5C16" w:rsidP="0064453D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color w:val="000000"/>
          <w:sz w:val="20"/>
          <w:szCs w:val="20"/>
          <w:lang w:bidi="en-US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en-US"/>
        </w:rPr>
        <w:t>That I have consent from my parents/guardians for the said overtime.</w:t>
      </w:r>
    </w:p>
    <w:p w:rsidR="005F5C16" w:rsidRDefault="005F5C16" w:rsidP="0064453D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color w:val="000000"/>
          <w:sz w:val="20"/>
          <w:szCs w:val="20"/>
          <w:lang w:bidi="en-US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en-US"/>
        </w:rPr>
        <w:t>That the company/establishment where I am undergoing my training has knowledge of the overtime.</w:t>
      </w:r>
    </w:p>
    <w:p w:rsidR="005F5C16" w:rsidRPr="005F5C16" w:rsidRDefault="005F5C16" w:rsidP="0064453D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color w:val="000000"/>
          <w:sz w:val="20"/>
          <w:szCs w:val="20"/>
          <w:lang w:bidi="en-US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en-US"/>
        </w:rPr>
        <w:t xml:space="preserve">That I fully understand that the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bidi="en-US"/>
        </w:rPr>
        <w:t>Pangasinan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bidi="en-US"/>
        </w:rPr>
        <w:t xml:space="preserve"> State University and </w:t>
      </w:r>
      <w:r>
        <w:rPr>
          <w:rFonts w:ascii="Arial" w:hAnsi="Arial" w:cs="Arial"/>
          <w:sz w:val="20"/>
          <w:szCs w:val="20"/>
        </w:rPr>
        <w:t xml:space="preserve">__________________________ is no longer </w:t>
      </w:r>
      <w:proofErr w:type="gramStart"/>
      <w:r>
        <w:rPr>
          <w:rFonts w:ascii="Arial" w:hAnsi="Arial" w:cs="Arial"/>
          <w:sz w:val="20"/>
          <w:szCs w:val="20"/>
        </w:rPr>
        <w:t>responsible/liable</w:t>
      </w:r>
      <w:proofErr w:type="gramEnd"/>
      <w:r>
        <w:rPr>
          <w:rFonts w:ascii="Arial" w:hAnsi="Arial" w:cs="Arial"/>
          <w:sz w:val="20"/>
          <w:szCs w:val="20"/>
        </w:rPr>
        <w:t xml:space="preserve"> for any injury or incident that may occur during the said overtime.</w:t>
      </w:r>
    </w:p>
    <w:p w:rsidR="005F5C16" w:rsidRDefault="005F5C16" w:rsidP="005F5C16">
      <w:pPr>
        <w:tabs>
          <w:tab w:val="left" w:pos="3994"/>
        </w:tabs>
        <w:rPr>
          <w:rFonts w:ascii="Arial" w:eastAsia="Times New Roman" w:hAnsi="Arial" w:cs="Arial"/>
          <w:color w:val="000000"/>
          <w:sz w:val="20"/>
          <w:szCs w:val="20"/>
          <w:lang w:bidi="en-US"/>
        </w:rPr>
      </w:pPr>
    </w:p>
    <w:p w:rsidR="005F5C16" w:rsidRPr="005F5C16" w:rsidRDefault="00E83B66" w:rsidP="005F5C16">
      <w:pPr>
        <w:tabs>
          <w:tab w:val="left" w:pos="3994"/>
        </w:tabs>
        <w:rPr>
          <w:rFonts w:ascii="Arial" w:eastAsia="Times New Roman" w:hAnsi="Arial" w:cs="Arial"/>
          <w:color w:val="000000"/>
          <w:sz w:val="20"/>
          <w:szCs w:val="20"/>
          <w:lang w:bidi="en-US"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>
                <wp:simplePos x="0" y="0"/>
                <wp:positionH relativeFrom="margin">
                  <wp:posOffset>-151130</wp:posOffset>
                </wp:positionH>
                <wp:positionV relativeFrom="margin">
                  <wp:posOffset>2906395</wp:posOffset>
                </wp:positionV>
                <wp:extent cx="2219325" cy="354330"/>
                <wp:effectExtent l="0" t="0" r="0" b="1270"/>
                <wp:wrapTight wrapText="bothSides">
                  <wp:wrapPolygon edited="0">
                    <wp:start x="556" y="0"/>
                    <wp:lineTo x="556" y="20535"/>
                    <wp:lineTo x="20951" y="20535"/>
                    <wp:lineTo x="20951" y="0"/>
                    <wp:lineTo x="556" y="0"/>
                  </wp:wrapPolygon>
                </wp:wrapTight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19325" cy="3543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F5C16" w:rsidRDefault="005F5C16" w:rsidP="005F5C16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F5C1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___________________________</w:t>
                            </w:r>
                            <w:r w:rsidR="00F6123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_</w:t>
                            </w:r>
                            <w:bookmarkStart w:id="0" w:name="_GoBack"/>
                            <w:bookmarkEnd w:id="0"/>
                            <w:r w:rsidRPr="005F5C1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_</w:t>
                            </w:r>
                          </w:p>
                          <w:p w:rsidR="005F5C16" w:rsidRPr="001624D2" w:rsidRDefault="005F5C16" w:rsidP="005F5C16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Student-</w:t>
                            </w:r>
                            <w:r w:rsidR="00C157B3"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Intern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7" type="#_x0000_t202" style="position:absolute;margin-left:-11.9pt;margin-top:228.85pt;width:174.75pt;height:27.9pt;z-index:-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" filled="f" stroked="f" strokeweight=".5pt">
                <v:path arrowok="t"/>
                <v:textbox style="mso-fit-shape-to-text:t">
                  <w:txbxContent>
                    <w:p w:rsidR="005F5C16" w:rsidRDefault="005F5C16" w:rsidP="005F5C16">
                      <w:pPr>
                        <w:spacing w:after="0" w:line="240" w:lineRule="auto"/>
                        <w:ind w:right="-127"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F5C16">
                        <w:rPr>
                          <w:rFonts w:ascii="Arial" w:hAnsi="Arial" w:cs="Arial"/>
                          <w:sz w:val="20"/>
                          <w:szCs w:val="20"/>
                        </w:rPr>
                        <w:t>___________________________</w:t>
                      </w:r>
                      <w:r w:rsidR="00F61235">
                        <w:rPr>
                          <w:rFonts w:ascii="Arial" w:hAnsi="Arial" w:cs="Arial"/>
                          <w:sz w:val="20"/>
                          <w:szCs w:val="20"/>
                        </w:rPr>
                        <w:t>_</w:t>
                      </w:r>
                      <w:bookmarkStart w:id="1" w:name="_GoBack"/>
                      <w:bookmarkEnd w:id="1"/>
                      <w:r w:rsidRPr="005F5C16">
                        <w:rPr>
                          <w:rFonts w:ascii="Arial" w:hAnsi="Arial" w:cs="Arial"/>
                          <w:sz w:val="20"/>
                          <w:szCs w:val="20"/>
                        </w:rPr>
                        <w:t>_</w:t>
                      </w:r>
                    </w:p>
                    <w:p w:rsidR="005F5C16" w:rsidRPr="001624D2" w:rsidRDefault="005F5C16" w:rsidP="005F5C16">
                      <w:pPr>
                        <w:spacing w:after="0" w:line="240" w:lineRule="auto"/>
                        <w:ind w:right="-127"/>
                        <w:jc w:val="center"/>
                        <w:rPr>
                          <w:rFonts w:ascii="Arial" w:eastAsia="Times New Roman" w:hAnsi="Arial" w:cs="Arial"/>
                          <w:i/>
                          <w:iCs/>
                          <w:sz w:val="16"/>
                          <w:szCs w:val="16"/>
                          <w:lang w:bidi="en-US"/>
                        </w:rPr>
                      </w:pPr>
                      <w:r>
                        <w:rPr>
                          <w:rFonts w:ascii="Arial" w:eastAsia="Times New Roman" w:hAnsi="Arial" w:cs="Arial"/>
                          <w:i/>
                          <w:iCs/>
                          <w:sz w:val="16"/>
                          <w:szCs w:val="16"/>
                          <w:lang w:bidi="en-US"/>
                        </w:rPr>
                        <w:t>Student-</w:t>
                      </w:r>
                      <w:r w:rsidR="00C157B3">
                        <w:rPr>
                          <w:rFonts w:ascii="Arial" w:eastAsia="Times New Roman" w:hAnsi="Arial" w:cs="Arial"/>
                          <w:i/>
                          <w:iCs/>
                          <w:sz w:val="16"/>
                          <w:szCs w:val="16"/>
                          <w:lang w:bidi="en-US"/>
                        </w:rPr>
                        <w:t>Intern</w:t>
                      </w:r>
                    </w:p>
                  </w:txbxContent>
                </v:textbox>
                <w10:wrap type="tight" anchorx="margin" anchory="margin"/>
              </v:shape>
            </w:pict>
          </mc:Fallback>
        </mc:AlternateContent>
      </w:r>
    </w:p>
    <w:p w:rsidR="005F5C16" w:rsidRDefault="005F5C16" w:rsidP="005F5C16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5F5C16" w:rsidRDefault="00E83B66" w:rsidP="005F5C16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-76835</wp:posOffset>
                </wp:positionH>
                <wp:positionV relativeFrom="paragraph">
                  <wp:posOffset>65405</wp:posOffset>
                </wp:positionV>
                <wp:extent cx="2314575" cy="710565"/>
                <wp:effectExtent l="0" t="0" r="0" b="6985"/>
                <wp:wrapSquare wrapText="bothSides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14575" cy="710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F5C16" w:rsidRPr="005F5C16" w:rsidRDefault="005F5C16" w:rsidP="00D324F7">
                            <w:pPr>
                              <w:spacing w:after="0" w:line="240" w:lineRule="auto"/>
                              <w:ind w:firstLine="720"/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bidi="en-US"/>
                              </w:rPr>
                            </w:pPr>
                          </w:p>
                          <w:p w:rsidR="005F5C16" w:rsidRDefault="005F5C16" w:rsidP="005F5C16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Res. Cert No.: _________________</w:t>
                            </w:r>
                          </w:p>
                          <w:p w:rsidR="005F5C16" w:rsidRDefault="005F5C16" w:rsidP="005F5C16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Issued on: ____________________</w:t>
                            </w:r>
                          </w:p>
                          <w:p w:rsidR="005F5C16" w:rsidRPr="003A0761" w:rsidRDefault="005F5C16" w:rsidP="00F77BB2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Issued at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:_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Text Box 9" o:spid="_x0000_s1028" type="#_x0000_t202" style="position:absolute;left:0;text-align:left;margin-left:-6.05pt;margin-top:5.15pt;width:182.25pt;height:55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" filled="f" stroked="f" strokeweight=".5pt">
                <v:path arrowok="t"/>
                <v:textbox style="mso-fit-shape-to-text:t">
                  <w:txbxContent>
                    <w:p w:rsidR="005F5C16" w:rsidRPr="005F5C16" w:rsidRDefault="005F5C16" w:rsidP="00D324F7">
                      <w:pPr>
                        <w:spacing w:after="0" w:line="240" w:lineRule="auto"/>
                        <w:ind w:firstLine="720"/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bidi="en-US"/>
                        </w:rPr>
                      </w:pPr>
                    </w:p>
                    <w:p w:rsidR="005F5C16" w:rsidRDefault="005F5C16" w:rsidP="005F5C16">
                      <w:pPr>
                        <w:spacing w:after="0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Res. Cert No.: _________________</w:t>
                      </w:r>
                    </w:p>
                    <w:p w:rsidR="005F5C16" w:rsidRDefault="005F5C16" w:rsidP="005F5C16">
                      <w:pPr>
                        <w:spacing w:after="0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Issued on: ____________________</w:t>
                      </w:r>
                    </w:p>
                    <w:p w:rsidR="005F5C16" w:rsidRPr="003A0761" w:rsidRDefault="005F5C16" w:rsidP="00F77BB2">
                      <w:pPr>
                        <w:spacing w:after="0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Issued at</w:t>
                      </w:r>
                      <w:proofErr w:type="gram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:_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____________________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F5C16" w:rsidRDefault="005F5C16" w:rsidP="005F5C16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5F5C16" w:rsidRDefault="005F5C16" w:rsidP="005F5C16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5F5C16" w:rsidRDefault="005F5C16" w:rsidP="005F5C16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5F5C16" w:rsidRDefault="005F5C16" w:rsidP="005F5C16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E51F82" w:rsidRDefault="00E51F82" w:rsidP="005F5C16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E51F82" w:rsidRDefault="00E51F82" w:rsidP="005F5C16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E51F82" w:rsidRDefault="00E51F82" w:rsidP="005F5C16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5F5C16" w:rsidRDefault="005F5C16" w:rsidP="005F5C16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With our consent and approval:</w:t>
      </w:r>
    </w:p>
    <w:p w:rsidR="005F5C16" w:rsidRDefault="00E83B66" w:rsidP="005F5C16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5CA1387A" wp14:editId="3000767D">
                <wp:simplePos x="0" y="0"/>
                <wp:positionH relativeFrom="margin">
                  <wp:posOffset>-152400</wp:posOffset>
                </wp:positionH>
                <wp:positionV relativeFrom="margin">
                  <wp:posOffset>4993640</wp:posOffset>
                </wp:positionV>
                <wp:extent cx="2219325" cy="354330"/>
                <wp:effectExtent l="0" t="0" r="0" b="1270"/>
                <wp:wrapTight wrapText="bothSides">
                  <wp:wrapPolygon edited="0">
                    <wp:start x="556" y="0"/>
                    <wp:lineTo x="556" y="20535"/>
                    <wp:lineTo x="20951" y="20535"/>
                    <wp:lineTo x="20951" y="0"/>
                    <wp:lineTo x="556" y="0"/>
                  </wp:wrapPolygon>
                </wp:wrapTight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19325" cy="3543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F5C16" w:rsidRDefault="005F5C16" w:rsidP="005F5C16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F5C1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____________________________</w:t>
                            </w:r>
                          </w:p>
                          <w:p w:rsidR="005F5C16" w:rsidRPr="001624D2" w:rsidRDefault="001C02EE" w:rsidP="005F5C16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Parent/Guardian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5CA1387A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9" type="#_x0000_t202" style="position:absolute;left:0;text-align:left;margin-left:-12pt;margin-top:393.2pt;width:174.75pt;height:27.9pt;z-index:-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" filled="f" stroked="f" strokeweight=".5pt">
                <v:path arrowok="t"/>
                <v:textbox style="mso-fit-shape-to-text:t">
                  <w:txbxContent>
                    <w:p w:rsidR="005F5C16" w:rsidRDefault="005F5C16" w:rsidP="005F5C16">
                      <w:pPr>
                        <w:spacing w:after="0" w:line="240" w:lineRule="auto"/>
                        <w:ind w:right="-127"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F5C16">
                        <w:rPr>
                          <w:rFonts w:ascii="Arial" w:hAnsi="Arial" w:cs="Arial"/>
                          <w:sz w:val="20"/>
                          <w:szCs w:val="20"/>
                        </w:rPr>
                        <w:t>____________________________</w:t>
                      </w:r>
                    </w:p>
                    <w:p w:rsidR="005F5C16" w:rsidRPr="001624D2" w:rsidRDefault="001C02EE" w:rsidP="005F5C16">
                      <w:pPr>
                        <w:spacing w:after="0" w:line="240" w:lineRule="auto"/>
                        <w:ind w:right="-127"/>
                        <w:jc w:val="center"/>
                        <w:rPr>
                          <w:rFonts w:ascii="Arial" w:eastAsia="Times New Roman" w:hAnsi="Arial" w:cs="Arial"/>
                          <w:i/>
                          <w:iCs/>
                          <w:sz w:val="16"/>
                          <w:szCs w:val="16"/>
                          <w:lang w:bidi="en-US"/>
                        </w:rPr>
                      </w:pPr>
                      <w:r>
                        <w:rPr>
                          <w:rFonts w:ascii="Arial" w:eastAsia="Times New Roman" w:hAnsi="Arial" w:cs="Arial"/>
                          <w:i/>
                          <w:iCs/>
                          <w:sz w:val="16"/>
                          <w:szCs w:val="16"/>
                          <w:lang w:bidi="en-US"/>
                        </w:rPr>
                        <w:t>Parent/Guardian</w:t>
                      </w:r>
                    </w:p>
                  </w:txbxContent>
                </v:textbox>
                <w10:wrap type="tight" anchorx="margin" anchory="margin"/>
              </v:shape>
            </w:pict>
          </mc:Fallback>
        </mc:AlternateContent>
      </w:r>
    </w:p>
    <w:p w:rsidR="005F5C16" w:rsidRPr="005F5C16" w:rsidRDefault="005F5C16" w:rsidP="005F5C16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941C79" w:rsidRDefault="00A57C20" w:rsidP="00941C79">
      <w:pPr>
        <w:rPr>
          <w:rFonts w:ascii="Arial" w:hAnsi="Arial" w:cs="Arial"/>
          <w:b/>
          <w:sz w:val="20"/>
          <w:szCs w:val="20"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53747EC1" wp14:editId="372FA069">
                <wp:simplePos x="0" y="0"/>
                <wp:positionH relativeFrom="margin">
                  <wp:posOffset>3573145</wp:posOffset>
                </wp:positionH>
                <wp:positionV relativeFrom="margin">
                  <wp:posOffset>4989195</wp:posOffset>
                </wp:positionV>
                <wp:extent cx="2219325" cy="354330"/>
                <wp:effectExtent l="0" t="0" r="0" b="1270"/>
                <wp:wrapTight wrapText="bothSides">
                  <wp:wrapPolygon edited="0">
                    <wp:start x="556" y="0"/>
                    <wp:lineTo x="556" y="20535"/>
                    <wp:lineTo x="20951" y="20535"/>
                    <wp:lineTo x="20951" y="0"/>
                    <wp:lineTo x="556" y="0"/>
                  </wp:wrapPolygon>
                </wp:wrapTight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19325" cy="3543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F5C16" w:rsidRDefault="005F5C16" w:rsidP="005F5C16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F5C1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____________________________</w:t>
                            </w:r>
                          </w:p>
                          <w:p w:rsidR="005F5C16" w:rsidRPr="001624D2" w:rsidRDefault="001C02EE" w:rsidP="005F5C16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Company Representative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3747EC1" id="Text Box 7" o:spid="_x0000_s1030" type="#_x0000_t202" style="position:absolute;margin-left:281.35pt;margin-top:392.85pt;width:174.75pt;height:27.9pt;z-index:-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" filled="f" stroked="f" strokeweight=".5pt">
                <v:path arrowok="t"/>
                <v:textbox style="mso-fit-shape-to-text:t">
                  <w:txbxContent>
                    <w:p w:rsidR="005F5C16" w:rsidRDefault="005F5C16" w:rsidP="005F5C16">
                      <w:pPr>
                        <w:spacing w:after="0" w:line="240" w:lineRule="auto"/>
                        <w:ind w:right="-127"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F5C16">
                        <w:rPr>
                          <w:rFonts w:ascii="Arial" w:hAnsi="Arial" w:cs="Arial"/>
                          <w:sz w:val="20"/>
                          <w:szCs w:val="20"/>
                        </w:rPr>
                        <w:t>____________________________</w:t>
                      </w:r>
                    </w:p>
                    <w:p w:rsidR="005F5C16" w:rsidRPr="001624D2" w:rsidRDefault="001C02EE" w:rsidP="005F5C16">
                      <w:pPr>
                        <w:spacing w:after="0" w:line="240" w:lineRule="auto"/>
                        <w:ind w:right="-127"/>
                        <w:jc w:val="center"/>
                        <w:rPr>
                          <w:rFonts w:ascii="Arial" w:eastAsia="Times New Roman" w:hAnsi="Arial" w:cs="Arial"/>
                          <w:i/>
                          <w:iCs/>
                          <w:sz w:val="16"/>
                          <w:szCs w:val="16"/>
                          <w:lang w:bidi="en-US"/>
                        </w:rPr>
                      </w:pPr>
                      <w:r>
                        <w:rPr>
                          <w:rFonts w:ascii="Arial" w:eastAsia="Times New Roman" w:hAnsi="Arial" w:cs="Arial"/>
                          <w:i/>
                          <w:iCs/>
                          <w:sz w:val="16"/>
                          <w:szCs w:val="16"/>
                          <w:lang w:bidi="en-US"/>
                        </w:rPr>
                        <w:t>Company Representative</w:t>
                      </w:r>
                    </w:p>
                  </w:txbxContent>
                </v:textbox>
                <w10:wrap type="tight" anchorx="margin" anchory="margin"/>
              </v:shape>
            </w:pict>
          </mc:Fallback>
        </mc:AlternateContent>
      </w:r>
    </w:p>
    <w:p w:rsidR="00941C79" w:rsidRDefault="00807DD7" w:rsidP="00941C79">
      <w:pPr>
        <w:rPr>
          <w:rFonts w:ascii="Arial" w:hAnsi="Arial" w:cs="Arial"/>
          <w:b/>
          <w:sz w:val="20"/>
          <w:szCs w:val="20"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CAA9D0" wp14:editId="58E17D48">
                <wp:simplePos x="0" y="0"/>
                <wp:positionH relativeFrom="column">
                  <wp:posOffset>-76200</wp:posOffset>
                </wp:positionH>
                <wp:positionV relativeFrom="paragraph">
                  <wp:posOffset>201930</wp:posOffset>
                </wp:positionV>
                <wp:extent cx="2228850" cy="710565"/>
                <wp:effectExtent l="0" t="0" r="0" b="6985"/>
                <wp:wrapSquare wrapText="bothSides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28850" cy="710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F5C16" w:rsidRPr="005F5C16" w:rsidRDefault="005F5C16" w:rsidP="005F5C16">
                            <w:pPr>
                              <w:spacing w:after="0" w:line="240" w:lineRule="auto"/>
                              <w:ind w:firstLine="720"/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bidi="en-US"/>
                              </w:rPr>
                            </w:pPr>
                          </w:p>
                          <w:p w:rsidR="005F5C16" w:rsidRDefault="005F5C16" w:rsidP="005F5C16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Res. Cert No.: </w:t>
                            </w:r>
                            <w:r w:rsidR="00200F0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________________</w:t>
                            </w:r>
                          </w:p>
                          <w:p w:rsidR="005F5C16" w:rsidRDefault="00200F0A" w:rsidP="005F5C16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Issued on: ___________________</w:t>
                            </w:r>
                          </w:p>
                          <w:p w:rsidR="005F5C16" w:rsidRPr="003A0761" w:rsidRDefault="00200F0A" w:rsidP="005F5C16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Issued at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:_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31" type="#_x0000_t202" style="position:absolute;margin-left:-6pt;margin-top:15.9pt;width:175.5pt;height:55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" filled="f" stroked="f" strokeweight=".5pt">
                <v:path arrowok="t"/>
                <v:textbox style="mso-fit-shape-to-text:t">
                  <w:txbxContent>
                    <w:p w:rsidR="005F5C16" w:rsidRPr="005F5C16" w:rsidRDefault="005F5C16" w:rsidP="005F5C16">
                      <w:pPr>
                        <w:spacing w:after="0" w:line="240" w:lineRule="auto"/>
                        <w:ind w:firstLine="720"/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bidi="en-US"/>
                        </w:rPr>
                      </w:pPr>
                    </w:p>
                    <w:p w:rsidR="005F5C16" w:rsidRDefault="005F5C16" w:rsidP="005F5C16">
                      <w:pPr>
                        <w:spacing w:after="0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Res. Cert No.: </w:t>
                      </w:r>
                      <w:r w:rsidR="00200F0A">
                        <w:rPr>
                          <w:rFonts w:ascii="Arial" w:hAnsi="Arial" w:cs="Arial"/>
                          <w:sz w:val="20"/>
                          <w:szCs w:val="20"/>
                        </w:rPr>
                        <w:t>________________</w:t>
                      </w:r>
                    </w:p>
                    <w:p w:rsidR="005F5C16" w:rsidRDefault="00200F0A" w:rsidP="005F5C16">
                      <w:pPr>
                        <w:spacing w:after="0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Issued on: ___________________</w:t>
                      </w:r>
                      <w:bookmarkStart w:id="1" w:name="_GoBack"/>
                      <w:bookmarkEnd w:id="1"/>
                    </w:p>
                    <w:p w:rsidR="005F5C16" w:rsidRPr="003A0761" w:rsidRDefault="00200F0A" w:rsidP="005F5C16">
                      <w:pPr>
                        <w:spacing w:after="0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Issued at:____________________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83B66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2A833A" wp14:editId="2AF926EE">
                <wp:simplePos x="0" y="0"/>
                <wp:positionH relativeFrom="column">
                  <wp:posOffset>3683000</wp:posOffset>
                </wp:positionH>
                <wp:positionV relativeFrom="paragraph">
                  <wp:posOffset>201930</wp:posOffset>
                </wp:positionV>
                <wp:extent cx="2333625" cy="710565"/>
                <wp:effectExtent l="0" t="0" r="0" b="6985"/>
                <wp:wrapSquare wrapText="bothSides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33625" cy="710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F5C16" w:rsidRPr="005F5C16" w:rsidRDefault="005F5C16" w:rsidP="005F5C16">
                            <w:pPr>
                              <w:spacing w:after="0" w:line="240" w:lineRule="auto"/>
                              <w:ind w:firstLine="720"/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bidi="en-US"/>
                              </w:rPr>
                            </w:pPr>
                          </w:p>
                          <w:p w:rsidR="005F5C16" w:rsidRDefault="005F5C16" w:rsidP="005F5C16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Res. Cert No.: _________________</w:t>
                            </w:r>
                          </w:p>
                          <w:p w:rsidR="005F5C16" w:rsidRDefault="005F5C16" w:rsidP="005F5C16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Issued on: ____________________</w:t>
                            </w:r>
                          </w:p>
                          <w:p w:rsidR="005F5C16" w:rsidRPr="003A0761" w:rsidRDefault="005F5C16" w:rsidP="005F5C16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Issued at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:_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52A833A" id="Text Box 12" o:spid="_x0000_s1032" type="#_x0000_t202" style="position:absolute;margin-left:290pt;margin-top:15.9pt;width:183.75pt;height:55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" filled="f" stroked="f" strokeweight=".5pt">
                <v:path arrowok="t"/>
                <v:textbox style="mso-fit-shape-to-text:t">
                  <w:txbxContent>
                    <w:p w:rsidR="005F5C16" w:rsidRPr="005F5C16" w:rsidRDefault="005F5C16" w:rsidP="005F5C16">
                      <w:pPr>
                        <w:spacing w:after="0" w:line="240" w:lineRule="auto"/>
                        <w:ind w:firstLine="720"/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bidi="en-US"/>
                        </w:rPr>
                      </w:pPr>
                    </w:p>
                    <w:p w:rsidR="005F5C16" w:rsidRDefault="005F5C16" w:rsidP="005F5C16">
                      <w:pPr>
                        <w:spacing w:after="0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Res. Cert No.: _________________</w:t>
                      </w:r>
                    </w:p>
                    <w:p w:rsidR="005F5C16" w:rsidRDefault="005F5C16" w:rsidP="005F5C16">
                      <w:pPr>
                        <w:spacing w:after="0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Issued on: ____________________</w:t>
                      </w:r>
                    </w:p>
                    <w:p w:rsidR="005F5C16" w:rsidRPr="003A0761" w:rsidRDefault="005F5C16" w:rsidP="005F5C16">
                      <w:pPr>
                        <w:spacing w:after="0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Issued at</w:t>
                      </w:r>
                      <w:proofErr w:type="gram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:_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____________________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F69D1" w:rsidRDefault="00AF69D1" w:rsidP="00941C79">
      <w:pPr>
        <w:rPr>
          <w:rFonts w:ascii="Arial" w:hAnsi="Arial" w:cs="Arial"/>
          <w:sz w:val="20"/>
          <w:szCs w:val="20"/>
        </w:rPr>
      </w:pPr>
    </w:p>
    <w:p w:rsidR="00AF69D1" w:rsidRDefault="00AF69D1" w:rsidP="00941C79">
      <w:pPr>
        <w:rPr>
          <w:rFonts w:ascii="Arial" w:hAnsi="Arial" w:cs="Arial"/>
          <w:sz w:val="20"/>
          <w:szCs w:val="20"/>
        </w:rPr>
      </w:pPr>
    </w:p>
    <w:p w:rsidR="001C02EE" w:rsidRDefault="001C02EE" w:rsidP="001C02EE">
      <w:pPr>
        <w:jc w:val="both"/>
        <w:rPr>
          <w:rFonts w:ascii="Arial" w:hAnsi="Arial" w:cs="Arial"/>
          <w:sz w:val="20"/>
          <w:szCs w:val="20"/>
        </w:rPr>
      </w:pPr>
    </w:p>
    <w:p w:rsidR="001C02EE" w:rsidRDefault="001C02EE" w:rsidP="001C02EE">
      <w:pPr>
        <w:jc w:val="both"/>
        <w:rPr>
          <w:rFonts w:ascii="Arial" w:hAnsi="Arial" w:cs="Arial"/>
          <w:sz w:val="20"/>
          <w:szCs w:val="20"/>
        </w:rPr>
      </w:pPr>
    </w:p>
    <w:p w:rsidR="001C02EE" w:rsidRDefault="001C02EE" w:rsidP="001C02EE">
      <w:pPr>
        <w:jc w:val="both"/>
        <w:rPr>
          <w:rFonts w:ascii="Arial" w:hAnsi="Arial" w:cs="Arial"/>
          <w:sz w:val="20"/>
          <w:szCs w:val="20"/>
        </w:rPr>
      </w:pPr>
    </w:p>
    <w:p w:rsidR="008236EC" w:rsidRDefault="005F5C16" w:rsidP="001C02EE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SUBSCRIBED AND SWORN BEFORE ME this ______ </w:t>
      </w:r>
      <w:r w:rsidR="001C02EE">
        <w:rPr>
          <w:rFonts w:ascii="Arial" w:hAnsi="Arial" w:cs="Arial"/>
          <w:sz w:val="20"/>
          <w:szCs w:val="20"/>
        </w:rPr>
        <w:t xml:space="preserve">day of _____________, ______ at </w:t>
      </w:r>
    </w:p>
    <w:p w:rsidR="005F5C16" w:rsidRDefault="001C02EE" w:rsidP="001C02EE">
      <w:pPr>
        <w:jc w:val="both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____________________________, Philippines.</w:t>
      </w:r>
      <w:proofErr w:type="gramEnd"/>
    </w:p>
    <w:sectPr w:rsidR="005F5C16" w:rsidSect="00E51F82">
      <w:headerReference w:type="default" r:id="rId9"/>
      <w:pgSz w:w="12240" w:h="15840"/>
      <w:pgMar w:top="1440" w:right="1440" w:bottom="1440" w:left="1440" w:header="432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0BF4" w:rsidRDefault="00E40BF4" w:rsidP="00D86F25">
      <w:pPr>
        <w:spacing w:after="0" w:line="240" w:lineRule="auto"/>
      </w:pPr>
      <w:r>
        <w:separator/>
      </w:r>
    </w:p>
  </w:endnote>
  <w:endnote w:type="continuationSeparator" w:id="0">
    <w:p w:rsidR="00E40BF4" w:rsidRDefault="00E40BF4" w:rsidP="00D86F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0BF4" w:rsidRDefault="00E40BF4" w:rsidP="00D86F25">
      <w:pPr>
        <w:spacing w:after="0" w:line="240" w:lineRule="auto"/>
      </w:pPr>
      <w:r>
        <w:separator/>
      </w:r>
    </w:p>
  </w:footnote>
  <w:footnote w:type="continuationSeparator" w:id="0">
    <w:p w:rsidR="00E40BF4" w:rsidRDefault="00E40BF4" w:rsidP="00D86F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F82" w:rsidRDefault="006365EE" w:rsidP="00E51F82">
    <w:pPr>
      <w:pStyle w:val="Header"/>
      <w:ind w:right="-720"/>
      <w:jc w:val="right"/>
      <w:rPr>
        <w:rFonts w:ascii="Arial" w:hAnsi="Arial" w:cs="Arial"/>
        <w:i/>
        <w:sz w:val="14"/>
        <w:szCs w:val="14"/>
      </w:rPr>
    </w:pPr>
    <w:r>
      <w:rPr>
        <w:rFonts w:ascii="Arial" w:hAnsi="Arial" w:cs="Arial"/>
        <w:i/>
        <w:sz w:val="14"/>
        <w:szCs w:val="14"/>
      </w:rPr>
      <w:t>FM-AA-IN</w:t>
    </w:r>
    <w:r w:rsidR="00E51F82">
      <w:rPr>
        <w:rFonts w:ascii="Arial" w:hAnsi="Arial" w:cs="Arial"/>
        <w:i/>
        <w:sz w:val="14"/>
        <w:szCs w:val="14"/>
      </w:rPr>
      <w:t>T-18</w:t>
    </w:r>
  </w:p>
  <w:p w:rsidR="00E51F82" w:rsidRDefault="00E51F82" w:rsidP="00E51F82">
    <w:pPr>
      <w:pStyle w:val="Header"/>
      <w:ind w:right="-720"/>
      <w:jc w:val="right"/>
      <w:rPr>
        <w:rFonts w:ascii="Arial" w:hAnsi="Arial" w:cs="Arial"/>
        <w:i/>
        <w:sz w:val="14"/>
        <w:szCs w:val="14"/>
      </w:rPr>
    </w:pPr>
    <w:r>
      <w:rPr>
        <w:rFonts w:ascii="Arial" w:hAnsi="Arial" w:cs="Arial"/>
        <w:i/>
        <w:sz w:val="14"/>
        <w:szCs w:val="14"/>
      </w:rPr>
      <w:t>Rev. 0</w:t>
    </w:r>
  </w:p>
  <w:p w:rsidR="00D86F25" w:rsidRPr="00E51F82" w:rsidRDefault="00E51F82" w:rsidP="00E51F82">
    <w:pPr>
      <w:pStyle w:val="Header"/>
      <w:tabs>
        <w:tab w:val="clear" w:pos="9360"/>
        <w:tab w:val="right" w:pos="9000"/>
      </w:tabs>
      <w:ind w:right="-720"/>
      <w:jc w:val="right"/>
    </w:pPr>
    <w:r>
      <w:rPr>
        <w:rFonts w:ascii="Arial" w:hAnsi="Arial" w:cs="Arial"/>
        <w:i/>
        <w:sz w:val="14"/>
        <w:szCs w:val="14"/>
      </w:rPr>
      <w:t>01-Feb-2017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F1971"/>
    <w:multiLevelType w:val="hybridMultilevel"/>
    <w:tmpl w:val="82D24DC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C35AA5"/>
    <w:multiLevelType w:val="hybridMultilevel"/>
    <w:tmpl w:val="104C87C4"/>
    <w:lvl w:ilvl="0" w:tplc="3D70712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01F3F2C"/>
    <w:multiLevelType w:val="hybridMultilevel"/>
    <w:tmpl w:val="72A82974"/>
    <w:lvl w:ilvl="0" w:tplc="523077E0">
      <w:start w:val="1"/>
      <w:numFmt w:val="lowerLetter"/>
      <w:lvlText w:val="%1."/>
      <w:lvlJc w:val="left"/>
      <w:pPr>
        <w:ind w:left="720" w:hanging="360"/>
      </w:pPr>
      <w:rPr>
        <w:rFonts w:eastAsia="Calibri" w:hint="default"/>
        <w:color w:val="auto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C70CAE"/>
    <w:multiLevelType w:val="multilevel"/>
    <w:tmpl w:val="B58E9E5C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B66"/>
    <w:rsid w:val="0004585F"/>
    <w:rsid w:val="001006A6"/>
    <w:rsid w:val="00156776"/>
    <w:rsid w:val="001B2B5A"/>
    <w:rsid w:val="001C02EE"/>
    <w:rsid w:val="00200F0A"/>
    <w:rsid w:val="0023239B"/>
    <w:rsid w:val="003240B9"/>
    <w:rsid w:val="00351BBF"/>
    <w:rsid w:val="00463DEF"/>
    <w:rsid w:val="00520CB8"/>
    <w:rsid w:val="00577B0D"/>
    <w:rsid w:val="005A2691"/>
    <w:rsid w:val="005F5C16"/>
    <w:rsid w:val="006365EE"/>
    <w:rsid w:val="0064453D"/>
    <w:rsid w:val="006D01C8"/>
    <w:rsid w:val="006F2A10"/>
    <w:rsid w:val="0072689D"/>
    <w:rsid w:val="007A38F6"/>
    <w:rsid w:val="00807DD7"/>
    <w:rsid w:val="008236EC"/>
    <w:rsid w:val="008306E0"/>
    <w:rsid w:val="008A356E"/>
    <w:rsid w:val="008F1824"/>
    <w:rsid w:val="00941C79"/>
    <w:rsid w:val="00A25EAD"/>
    <w:rsid w:val="00A57C20"/>
    <w:rsid w:val="00A77E13"/>
    <w:rsid w:val="00AF69D1"/>
    <w:rsid w:val="00B57D24"/>
    <w:rsid w:val="00C157B3"/>
    <w:rsid w:val="00CB43D4"/>
    <w:rsid w:val="00D324F7"/>
    <w:rsid w:val="00D5714B"/>
    <w:rsid w:val="00D86F25"/>
    <w:rsid w:val="00E40BF4"/>
    <w:rsid w:val="00E51F82"/>
    <w:rsid w:val="00E83B66"/>
    <w:rsid w:val="00F61235"/>
    <w:rsid w:val="00F77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6F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6F25"/>
  </w:style>
  <w:style w:type="paragraph" w:styleId="Footer">
    <w:name w:val="footer"/>
    <w:basedOn w:val="Normal"/>
    <w:link w:val="FooterChar"/>
    <w:uiPriority w:val="99"/>
    <w:unhideWhenUsed/>
    <w:rsid w:val="00D86F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6F25"/>
  </w:style>
  <w:style w:type="paragraph" w:styleId="ListParagraph">
    <w:name w:val="List Paragraph"/>
    <w:basedOn w:val="Normal"/>
    <w:uiPriority w:val="34"/>
    <w:qFormat/>
    <w:rsid w:val="00520C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1F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E51F82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6F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6F25"/>
  </w:style>
  <w:style w:type="paragraph" w:styleId="Footer">
    <w:name w:val="footer"/>
    <w:basedOn w:val="Normal"/>
    <w:link w:val="FooterChar"/>
    <w:uiPriority w:val="99"/>
    <w:unhideWhenUsed/>
    <w:rsid w:val="00D86F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6F25"/>
  </w:style>
  <w:style w:type="paragraph" w:styleId="ListParagraph">
    <w:name w:val="List Paragraph"/>
    <w:basedOn w:val="Normal"/>
    <w:uiPriority w:val="34"/>
    <w:qFormat/>
    <w:rsid w:val="00520C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1F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E51F8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&#160;\Drive\Forms\Internship\OJT%20FORMS\18%20Overtime%20Waiver%20Form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18 Overtime Waiver Form</Template>
  <TotalTime>0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win8</dc:creator>
  <cp:lastModifiedBy>Crisyan Marie</cp:lastModifiedBy>
  <cp:revision>2</cp:revision>
  <cp:lastPrinted>2017-02-15T03:14:00Z</cp:lastPrinted>
  <dcterms:created xsi:type="dcterms:W3CDTF">2023-02-22T12:28:00Z</dcterms:created>
  <dcterms:modified xsi:type="dcterms:W3CDTF">2023-02-22T12:28:00Z</dcterms:modified>
</cp:coreProperties>
</file>